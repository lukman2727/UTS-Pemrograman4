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19BA" w:rsidRDefault="00657FA8">
      <w:pPr>
        <w:pStyle w:val="Title"/>
      </w:pPr>
      <w:r>
        <w:rPr>
          <w:lang w:val="id-ID"/>
        </w:rPr>
        <w:t>Dokumentasi</w:t>
      </w:r>
    </w:p>
    <w:p w:rsidR="008019BA" w:rsidRDefault="00657FA8">
      <w:pPr>
        <w:pStyle w:val="Heading1"/>
      </w:pPr>
      <w:r>
        <w:rPr>
          <w:lang w:val="id-ID"/>
        </w:rPr>
        <w:t>Penjelasan pertama</w:t>
      </w:r>
    </w:p>
    <w:p w:rsidR="008019BA" w:rsidRDefault="00657FA8" w:rsidP="00657FA8">
      <w:r>
        <w:rPr>
          <w:lang w:val="id-ID"/>
        </w:rPr>
        <w:t>Pertama pastikan template bootstrap yang akan diapakai sudah tersedia, atau bila belum ada silahkan susunlah template bootstrap sesuai keinginan dengan memasukan code yang dibutuhkan.</w:t>
      </w:r>
    </w:p>
    <w:p w:rsidR="008019BA" w:rsidRDefault="00657FA8" w:rsidP="00D679B8">
      <w:r>
        <w:rPr>
          <w:noProof/>
          <w:lang w:val="id-ID" w:eastAsia="id-ID"/>
        </w:rPr>
        <w:drawing>
          <wp:inline distT="0" distB="0" distL="0" distR="0" wp14:anchorId="19B63ADA" wp14:editId="207E5AB4">
            <wp:extent cx="6675120" cy="3752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FA8" w:rsidRDefault="00657FA8">
      <w:pPr>
        <w:rPr>
          <w:lang w:val="id-ID"/>
        </w:rPr>
      </w:pPr>
      <w:r>
        <w:rPr>
          <w:lang w:val="id-ID"/>
        </w:rPr>
        <w:t>Disini saya membuat 6 halaman yang terdiri dari Index atau halaman utama kemudian about yang akan memaparkan siapakah saya dengan singkat, ada juga contact untuk mengirim email dan tertera nomer kontak saya dan work 1 – 3 itu adalah halaman portofolio yang sudah saya kelompokan jenisnya.</w:t>
      </w:r>
    </w:p>
    <w:p w:rsidR="00657FA8" w:rsidRDefault="00657FA8">
      <w:pPr>
        <w:rPr>
          <w:lang w:val="id-ID"/>
        </w:rPr>
      </w:pPr>
      <w:r>
        <w:rPr>
          <w:lang w:val="id-ID"/>
        </w:rPr>
        <w:br w:type="page"/>
      </w:r>
    </w:p>
    <w:p w:rsidR="00657FA8" w:rsidRDefault="00657FA8" w:rsidP="00657FA8">
      <w:pPr>
        <w:pStyle w:val="Heading1"/>
      </w:pPr>
      <w:r>
        <w:rPr>
          <w:lang w:val="id-ID"/>
        </w:rPr>
        <w:lastRenderedPageBreak/>
        <w:t xml:space="preserve">Penjelasan </w:t>
      </w:r>
      <w:r>
        <w:rPr>
          <w:lang w:val="id-ID"/>
        </w:rPr>
        <w:t>kedua</w:t>
      </w:r>
    </w:p>
    <w:p w:rsidR="00992A06" w:rsidRDefault="00657FA8">
      <w:pPr>
        <w:rPr>
          <w:lang w:val="id-ID"/>
        </w:rPr>
      </w:pPr>
      <w:r>
        <w:rPr>
          <w:lang w:val="id-ID"/>
        </w:rPr>
        <w:t>Setelah itu saya menggunakan Adobe Dreamweaver untuk mengolah code yang akan saya buat sebagai berikut.</w:t>
      </w:r>
    </w:p>
    <w:p w:rsidR="00657FA8" w:rsidRDefault="00657FA8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37D08EF2" wp14:editId="4D2A51A8">
            <wp:extent cx="6675120" cy="3752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FA8" w:rsidRDefault="00657FA8">
      <w:pPr>
        <w:rPr>
          <w:lang w:val="id-ID"/>
        </w:rPr>
      </w:pPr>
      <w:r>
        <w:rPr>
          <w:lang w:val="id-ID"/>
        </w:rPr>
        <w:t>Saya split tampilan dari Dreamweavernya supaya memudahkan pada saat kita memasukan code langsung ada preview nya diatas code. Kita sangat dimudahkan untuk berkreasi disini.</w:t>
      </w:r>
    </w:p>
    <w:p w:rsidR="00657FA8" w:rsidRDefault="00657FA8">
      <w:pPr>
        <w:rPr>
          <w:lang w:val="id-ID"/>
        </w:rPr>
      </w:pPr>
      <w:r>
        <w:rPr>
          <w:lang w:val="id-ID"/>
        </w:rPr>
        <w:br w:type="page"/>
      </w:r>
    </w:p>
    <w:p w:rsidR="00657FA8" w:rsidRDefault="00657FA8" w:rsidP="00657FA8">
      <w:pPr>
        <w:pStyle w:val="Heading1"/>
      </w:pPr>
      <w:r>
        <w:rPr>
          <w:lang w:val="id-ID"/>
        </w:rPr>
        <w:lastRenderedPageBreak/>
        <w:t xml:space="preserve">Penjelasan </w:t>
      </w:r>
      <w:r>
        <w:rPr>
          <w:lang w:val="id-ID"/>
        </w:rPr>
        <w:t>ketiga</w:t>
      </w:r>
    </w:p>
    <w:p w:rsidR="00657FA8" w:rsidRDefault="00657FA8">
      <w:pPr>
        <w:rPr>
          <w:lang w:val="id-ID"/>
        </w:rPr>
      </w:pPr>
      <w:r>
        <w:rPr>
          <w:lang w:val="id-ID"/>
        </w:rPr>
        <w:t>Ini adalah preview dari halaman utama atau in</w:t>
      </w:r>
      <w:r w:rsidR="004C2E3A">
        <w:rPr>
          <w:lang w:val="id-ID"/>
        </w:rPr>
        <w:t>dex, disini kita bisa menemukan dropdown menu di ujung sebelah kanan atas yang berisi 3 buah menu yaiti work untuk halaman utama, about, dan contact. Dimasing – masing halaman tersedia dropdown menu yang sama. Dan juga ada 3 kategori portofolio yang bisa anda pilih.</w:t>
      </w:r>
    </w:p>
    <w:p w:rsidR="004C2E3A" w:rsidRDefault="004C2E3A" w:rsidP="004C2E3A">
      <w:pPr>
        <w:jc w:val="center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7288AEE7" wp14:editId="31EF5C2B">
            <wp:extent cx="5619750" cy="3159506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3006" cy="316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3A" w:rsidRDefault="00657FA8" w:rsidP="004C2E3A">
      <w:pPr>
        <w:jc w:val="center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2901CD87" wp14:editId="23351C8E">
            <wp:extent cx="5591175" cy="31434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9544" cy="31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FA8" w:rsidRDefault="004C2E3A" w:rsidP="004C2E3A">
      <w:pPr>
        <w:rPr>
          <w:lang w:val="id-ID"/>
        </w:rPr>
      </w:pPr>
      <w:r>
        <w:rPr>
          <w:lang w:val="id-ID"/>
        </w:rPr>
        <w:br w:type="page"/>
      </w:r>
      <w:r>
        <w:rPr>
          <w:lang w:val="id-ID"/>
        </w:rPr>
        <w:lastRenderedPageBreak/>
        <w:t>Di halaman about ada deskripsi sang author yang membuat web ini , dan tampilannya seperti berikut.</w:t>
      </w:r>
    </w:p>
    <w:p w:rsidR="004C2E3A" w:rsidRDefault="004C2E3A" w:rsidP="004C2E3A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4ADD2666" wp14:editId="33B76CC0">
            <wp:extent cx="6675120" cy="3752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3A" w:rsidRDefault="004C2E3A" w:rsidP="004C2E3A">
      <w:pPr>
        <w:rPr>
          <w:lang w:val="id-ID"/>
        </w:rPr>
      </w:pPr>
      <w:r>
        <w:rPr>
          <w:lang w:val="id-ID"/>
        </w:rPr>
        <w:t>Dan pada halaman contact kita bisa lihat 3 form yang harus diisi, jika tidak di isi maka form tersebut akan memberikan peringatan bahwa form tersebut harus di isi dan harus valid untuk email harus benar – benar email yang valid.</w:t>
      </w:r>
    </w:p>
    <w:p w:rsidR="004C2E3A" w:rsidRDefault="004C2E3A" w:rsidP="004C2E3A">
      <w:pPr>
        <w:jc w:val="center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460951CA" wp14:editId="57ADA108">
            <wp:extent cx="5133975" cy="2886396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2049" cy="289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3A" w:rsidRDefault="004C2E3A" w:rsidP="004C2E3A">
      <w:pPr>
        <w:rPr>
          <w:lang w:val="id-ID"/>
        </w:rPr>
      </w:pPr>
      <w:r>
        <w:rPr>
          <w:lang w:val="id-ID"/>
        </w:rPr>
        <w:lastRenderedPageBreak/>
        <w:t xml:space="preserve">Di </w:t>
      </w:r>
      <w:r w:rsidRPr="00F45E8F">
        <w:rPr>
          <w:rFonts w:cstheme="minorHAnsi"/>
          <w:lang w:val="id-ID"/>
        </w:rPr>
        <w:t>bagian</w:t>
      </w:r>
      <w:r>
        <w:rPr>
          <w:lang w:val="id-ID"/>
        </w:rPr>
        <w:t xml:space="preserve"> contact saya menggunakan sedikit script php untuk melakukan validasi.</w:t>
      </w:r>
    </w:p>
    <w:p w:rsidR="00F45E8F" w:rsidRPr="00F45E8F" w:rsidRDefault="004C2E3A" w:rsidP="004C2E3A">
      <w:pPr>
        <w:spacing w:line="240" w:lineRule="auto"/>
        <w:rPr>
          <w:rFonts w:cstheme="minorHAnsi"/>
          <w:lang w:val="id-ID"/>
        </w:rPr>
      </w:pPr>
      <w:r w:rsidRPr="00F45E8F">
        <w:rPr>
          <w:rFonts w:ascii="Courier New" w:hAnsi="Courier New" w:cs="Courier New"/>
          <w:lang w:val="id-ID"/>
        </w:rPr>
        <w:t>if(trim($name) == '') {</w:t>
      </w:r>
      <w:r w:rsidRPr="00F45E8F">
        <w:rPr>
          <w:rFonts w:ascii="Courier New" w:hAnsi="Courier New" w:cs="Courier New"/>
          <w:lang w:val="id-ID"/>
        </w:rPr>
        <w:cr/>
      </w:r>
      <w:r w:rsidRPr="00F45E8F">
        <w:rPr>
          <w:rFonts w:ascii="Courier New" w:hAnsi="Courier New" w:cs="Courier New"/>
          <w:lang w:val="id-ID"/>
        </w:rPr>
        <w:tab/>
        <w:t>echo '&lt;div class="error_message"&gt;You must enter your name.&lt;/div&gt;';</w:t>
      </w:r>
      <w:r w:rsidRPr="00F45E8F">
        <w:rPr>
          <w:rFonts w:ascii="Courier New" w:hAnsi="Courier New" w:cs="Courier New"/>
          <w:lang w:val="id-ID"/>
        </w:rPr>
        <w:cr/>
      </w:r>
      <w:r w:rsidRPr="00F45E8F">
        <w:rPr>
          <w:rFonts w:ascii="Courier New" w:hAnsi="Courier New" w:cs="Courier New"/>
          <w:lang w:val="id-ID"/>
        </w:rPr>
        <w:tab/>
        <w:t>exit();</w:t>
      </w:r>
      <w:r w:rsidRPr="00F45E8F">
        <w:rPr>
          <w:rFonts w:ascii="Courier New" w:hAnsi="Courier New" w:cs="Courier New"/>
          <w:lang w:val="id-ID"/>
        </w:rPr>
        <w:cr/>
      </w:r>
      <w:r w:rsidR="00F45E8F">
        <w:rPr>
          <w:rFonts w:cstheme="minorHAnsi"/>
          <w:lang w:val="id-ID"/>
        </w:rPr>
        <w:t>//script php diatas digunakan jika kondisi textfield area kosong , maka akan keluar error message yang berisi “You must enter your name” dan begitu pula untuk email dan comments.</w:t>
      </w:r>
    </w:p>
    <w:p w:rsidR="004C2E3A" w:rsidRDefault="004C2E3A" w:rsidP="004C2E3A">
      <w:pPr>
        <w:spacing w:line="240" w:lineRule="auto"/>
        <w:rPr>
          <w:rFonts w:ascii="Courier New" w:hAnsi="Courier New" w:cs="Courier New"/>
          <w:lang w:val="id-ID"/>
        </w:rPr>
      </w:pPr>
      <w:r w:rsidRPr="00F45E8F">
        <w:rPr>
          <w:rFonts w:ascii="Courier New" w:hAnsi="Courier New" w:cs="Courier New"/>
          <w:lang w:val="id-ID"/>
        </w:rPr>
        <w:t>} else if(trim($email) == '') {</w:t>
      </w:r>
      <w:r w:rsidRPr="00F45E8F">
        <w:rPr>
          <w:rFonts w:ascii="Courier New" w:hAnsi="Courier New" w:cs="Courier New"/>
          <w:lang w:val="id-ID"/>
        </w:rPr>
        <w:cr/>
      </w:r>
      <w:r w:rsidRPr="00F45E8F">
        <w:rPr>
          <w:rFonts w:ascii="Courier New" w:hAnsi="Courier New" w:cs="Courier New"/>
          <w:lang w:val="id-ID"/>
        </w:rPr>
        <w:tab/>
        <w:t>echo '&lt;div class="error_message"&gt;Please enter a valid email address.&lt;/div&gt;';</w:t>
      </w:r>
      <w:r w:rsidRPr="00F45E8F">
        <w:rPr>
          <w:rFonts w:ascii="Courier New" w:hAnsi="Courier New" w:cs="Courier New"/>
          <w:lang w:val="id-ID"/>
        </w:rPr>
        <w:cr/>
      </w:r>
      <w:r w:rsidRPr="00F45E8F">
        <w:rPr>
          <w:rFonts w:ascii="Courier New" w:hAnsi="Courier New" w:cs="Courier New"/>
          <w:lang w:val="id-ID"/>
        </w:rPr>
        <w:tab/>
        <w:t>exit();</w:t>
      </w:r>
      <w:r w:rsidRPr="00F45E8F">
        <w:rPr>
          <w:rFonts w:ascii="Courier New" w:hAnsi="Courier New" w:cs="Courier New"/>
          <w:lang w:val="id-ID"/>
        </w:rPr>
        <w:cr/>
      </w:r>
      <w:r w:rsidRPr="00F45E8F">
        <w:rPr>
          <w:rFonts w:ascii="Courier New" w:hAnsi="Courier New" w:cs="Courier New"/>
          <w:lang w:val="id-ID"/>
        </w:rPr>
        <w:tab/>
      </w:r>
      <w:r w:rsidRPr="00F45E8F">
        <w:rPr>
          <w:rFonts w:ascii="Courier New" w:hAnsi="Courier New" w:cs="Courier New"/>
          <w:lang w:val="id-ID"/>
        </w:rPr>
        <w:cr/>
        <w:t>} else if(!isEmail($email)) {</w:t>
      </w:r>
      <w:r w:rsidRPr="00F45E8F">
        <w:rPr>
          <w:rFonts w:ascii="Courier New" w:hAnsi="Courier New" w:cs="Courier New"/>
          <w:lang w:val="id-ID"/>
        </w:rPr>
        <w:cr/>
      </w:r>
      <w:r w:rsidRPr="00F45E8F">
        <w:rPr>
          <w:rFonts w:ascii="Courier New" w:hAnsi="Courier New" w:cs="Courier New"/>
          <w:lang w:val="id-ID"/>
        </w:rPr>
        <w:tab/>
        <w:t>echo '&lt;div class="error_message"&gt;You have entered an invalid e-mail address. Please try again.&lt;/div&gt;';</w:t>
      </w:r>
      <w:r w:rsidRPr="00F45E8F">
        <w:rPr>
          <w:rFonts w:ascii="Courier New" w:hAnsi="Courier New" w:cs="Courier New"/>
          <w:lang w:val="id-ID"/>
        </w:rPr>
        <w:cr/>
      </w:r>
      <w:r w:rsidRPr="00F45E8F">
        <w:rPr>
          <w:rFonts w:ascii="Courier New" w:hAnsi="Courier New" w:cs="Courier New"/>
          <w:lang w:val="id-ID"/>
        </w:rPr>
        <w:tab/>
        <w:t>exit();</w:t>
      </w:r>
      <w:r w:rsidRPr="00F45E8F">
        <w:rPr>
          <w:rFonts w:ascii="Courier New" w:hAnsi="Courier New" w:cs="Courier New"/>
          <w:lang w:val="id-ID"/>
        </w:rPr>
        <w:cr/>
        <w:t>}</w:t>
      </w:r>
      <w:r w:rsidRPr="00F45E8F">
        <w:rPr>
          <w:rFonts w:ascii="Courier New" w:hAnsi="Courier New" w:cs="Courier New"/>
          <w:lang w:val="id-ID"/>
        </w:rPr>
        <w:cr/>
        <w:t>if(trim($comments) == '') {</w:t>
      </w:r>
      <w:r w:rsidRPr="00F45E8F">
        <w:rPr>
          <w:rFonts w:ascii="Courier New" w:hAnsi="Courier New" w:cs="Courier New"/>
          <w:lang w:val="id-ID"/>
        </w:rPr>
        <w:cr/>
      </w:r>
      <w:r w:rsidRPr="00F45E8F">
        <w:rPr>
          <w:rFonts w:ascii="Courier New" w:hAnsi="Courier New" w:cs="Courier New"/>
          <w:lang w:val="id-ID"/>
        </w:rPr>
        <w:tab/>
        <w:t>echo '&lt;div class="error_message"&gt;Please enter your message.&lt;/div&gt;';</w:t>
      </w:r>
      <w:r w:rsidRPr="00F45E8F">
        <w:rPr>
          <w:rFonts w:ascii="Courier New" w:hAnsi="Courier New" w:cs="Courier New"/>
          <w:lang w:val="id-ID"/>
        </w:rPr>
        <w:cr/>
      </w:r>
      <w:r w:rsidRPr="00F45E8F">
        <w:rPr>
          <w:rFonts w:ascii="Courier New" w:hAnsi="Courier New" w:cs="Courier New"/>
          <w:lang w:val="id-ID"/>
        </w:rPr>
        <w:tab/>
        <w:t>exit();</w:t>
      </w:r>
      <w:r w:rsidRPr="00F45E8F">
        <w:rPr>
          <w:rFonts w:ascii="Courier New" w:hAnsi="Courier New" w:cs="Courier New"/>
          <w:lang w:val="id-ID"/>
        </w:rPr>
        <w:cr/>
        <w:t>}</w:t>
      </w:r>
    </w:p>
    <w:p w:rsidR="00F45E8F" w:rsidRDefault="00F45E8F" w:rsidP="004C2E3A">
      <w:pPr>
        <w:spacing w:line="240" w:lineRule="auto"/>
        <w:rPr>
          <w:rFonts w:cstheme="minorHAnsi"/>
          <w:lang w:val="id-ID"/>
        </w:rPr>
      </w:pPr>
    </w:p>
    <w:p w:rsidR="00F45E8F" w:rsidRDefault="00F45E8F" w:rsidP="004C2E3A">
      <w:pPr>
        <w:spacing w:line="240" w:lineRule="auto"/>
        <w:rPr>
          <w:rFonts w:cstheme="minorHAnsi"/>
          <w:lang w:val="id-ID"/>
        </w:rPr>
      </w:pPr>
      <w:r>
        <w:rPr>
          <w:rFonts w:cstheme="minorHAnsi"/>
          <w:lang w:val="id-ID"/>
        </w:rPr>
        <w:t>Setelah itu berikut ini adalah screenshoot pada halaman work 1-3.</w:t>
      </w:r>
    </w:p>
    <w:p w:rsidR="00F45E8F" w:rsidRDefault="00F45E8F" w:rsidP="004C2E3A">
      <w:pPr>
        <w:spacing w:line="240" w:lineRule="auto"/>
        <w:rPr>
          <w:rFonts w:cstheme="minorHAnsi"/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1CB2FF57" wp14:editId="6B565DB0">
            <wp:extent cx="6675120" cy="3752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8F" w:rsidRDefault="00F45E8F" w:rsidP="004C2E3A">
      <w:pPr>
        <w:spacing w:line="240" w:lineRule="auto"/>
        <w:rPr>
          <w:rFonts w:cstheme="minorHAnsi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246A93A1" wp14:editId="0618AF28">
            <wp:extent cx="6675120" cy="3752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8F" w:rsidRPr="00F45E8F" w:rsidRDefault="00F45E8F" w:rsidP="004C2E3A">
      <w:pPr>
        <w:spacing w:line="240" w:lineRule="auto"/>
        <w:rPr>
          <w:rFonts w:cstheme="minorHAnsi"/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7491DB29" wp14:editId="1FDB4960">
            <wp:extent cx="6675120" cy="3752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5E8F" w:rsidRPr="00F45E8F">
      <w:footerReference w:type="default" r:id="rId16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5BA9" w:rsidRDefault="009A5BA9">
      <w:pPr>
        <w:spacing w:after="0" w:line="240" w:lineRule="auto"/>
      </w:pPr>
      <w:r>
        <w:separator/>
      </w:r>
    </w:p>
  </w:endnote>
  <w:endnote w:type="continuationSeparator" w:id="0">
    <w:p w:rsidR="009A5BA9" w:rsidRDefault="009A5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019BA" w:rsidRDefault="00617A95"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45E8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5BA9" w:rsidRDefault="009A5BA9">
      <w:pPr>
        <w:spacing w:after="0" w:line="240" w:lineRule="auto"/>
      </w:pPr>
      <w:r>
        <w:separator/>
      </w:r>
    </w:p>
  </w:footnote>
  <w:footnote w:type="continuationSeparator" w:id="0">
    <w:p w:rsidR="009A5BA9" w:rsidRDefault="009A5B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38208F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F3A9C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5EE897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1A67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802E5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6BE38C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98E61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4AEF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12C994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FABCAA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9D79A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AD34F7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AA128F"/>
    <w:multiLevelType w:val="multilevel"/>
    <w:tmpl w:val="EE5A841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4C29108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62FA5080"/>
    <w:multiLevelType w:val="multilevel"/>
    <w:tmpl w:val="44F26F1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6E29583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2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7"/>
  </w:num>
  <w:num w:numId="17">
    <w:abstractNumId w:val="16"/>
  </w:num>
  <w:num w:numId="18">
    <w:abstractNumId w:val="10"/>
  </w:num>
  <w:num w:numId="19">
    <w:abstractNumId w:val="14"/>
  </w:num>
  <w:num w:numId="20">
    <w:abstractNumId w:val="15"/>
  </w:num>
  <w:num w:numId="21">
    <w:abstractNumId w:val="13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7FA8"/>
    <w:rsid w:val="001C7CB6"/>
    <w:rsid w:val="004C2E3A"/>
    <w:rsid w:val="00510A0C"/>
    <w:rsid w:val="00590AE5"/>
    <w:rsid w:val="00617A95"/>
    <w:rsid w:val="00657FA8"/>
    <w:rsid w:val="00786158"/>
    <w:rsid w:val="0079250A"/>
    <w:rsid w:val="008019BA"/>
    <w:rsid w:val="00992A06"/>
    <w:rsid w:val="009A5BA9"/>
    <w:rsid w:val="00A909D3"/>
    <w:rsid w:val="00AA2295"/>
    <w:rsid w:val="00D679B8"/>
    <w:rsid w:val="00DE08A9"/>
    <w:rsid w:val="00F124B6"/>
    <w:rsid w:val="00F45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382E2F"/>
  <w15:chartTrackingRefBased/>
  <w15:docId w15:val="{003136B0-F2B6-4E42-823C-AA2B36BC1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250A"/>
  </w:style>
  <w:style w:type="paragraph" w:styleId="Heading1">
    <w:name w:val="heading 1"/>
    <w:basedOn w:val="Normal"/>
    <w:next w:val="Normal"/>
    <w:link w:val="Heading1Char"/>
    <w:uiPriority w:val="9"/>
    <w:qFormat/>
    <w:rsid w:val="0079250A"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617A95"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BF5B0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7A95"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BF5B0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7A95"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BF5B00" w:themeColor="accent1" w:themeShade="BF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7A95"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BF5B00" w:themeColor="accent1" w:themeShade="BF"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7A95"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BF5B00" w:themeColor="accent1" w:themeShade="BF"/>
      <w:sz w:val="22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7A95"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BF5B00" w:themeColor="accent1" w:themeShade="BF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79250A"/>
    <w:pPr>
      <w:pBdr>
        <w:bottom w:val="single" w:sz="48" w:space="22" w:color="BF5B00" w:themeColor="accent1" w:themeShade="BF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79250A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9250A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7A95"/>
    <w:rPr>
      <w:rFonts w:asciiTheme="majorHAnsi" w:eastAsiaTheme="majorEastAsia" w:hAnsiTheme="majorHAnsi" w:cstheme="majorBidi"/>
      <w:i/>
      <w:color w:val="BF5B00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7A95"/>
    <w:rPr>
      <w:rFonts w:asciiTheme="majorHAnsi" w:eastAsiaTheme="majorEastAsia" w:hAnsiTheme="majorHAnsi" w:cstheme="majorBidi"/>
      <w:b/>
      <w:color w:val="BF5B00" w:themeColor="accent1" w:themeShade="B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7A95"/>
    <w:rPr>
      <w:rFonts w:asciiTheme="majorHAnsi" w:eastAsiaTheme="majorEastAsia" w:hAnsiTheme="majorHAnsi" w:cstheme="majorBidi"/>
      <w:b/>
      <w:i/>
      <w:iCs/>
      <w:color w:val="BF5B00" w:themeColor="accent1" w:themeShade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7A95"/>
    <w:rPr>
      <w:rFonts w:asciiTheme="majorHAnsi" w:eastAsiaTheme="majorEastAsia" w:hAnsiTheme="majorHAnsi" w:cstheme="majorBidi"/>
      <w:color w:val="BF5B00" w:themeColor="accent1" w:themeShade="BF"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7A95"/>
    <w:rPr>
      <w:rFonts w:asciiTheme="majorHAnsi" w:eastAsiaTheme="majorEastAsia" w:hAnsiTheme="majorHAnsi" w:cstheme="majorBidi"/>
      <w:i/>
      <w:iCs/>
      <w:color w:val="BF5B00" w:themeColor="accent1" w:themeShade="BF"/>
      <w:sz w:val="22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rsid w:val="00617A95"/>
    <w:pPr>
      <w:numPr>
        <w:ilvl w:val="1"/>
      </w:numPr>
      <w:spacing w:after="480"/>
      <w:contextualSpacing/>
    </w:pPr>
    <w:rPr>
      <w:rFonts w:eastAsiaTheme="minorEastAsia"/>
      <w:color w:val="BF5B00" w:themeColor="accent1" w:themeShade="BF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617A95"/>
    <w:rPr>
      <w:rFonts w:eastAsiaTheme="minorEastAsia"/>
      <w:color w:val="BF5B00" w:themeColor="accent1" w:themeShade="BF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17A95"/>
    <w:pPr>
      <w:spacing w:after="200" w:line="240" w:lineRule="auto"/>
    </w:pPr>
    <w:rPr>
      <w:i/>
      <w:iCs/>
      <w:sz w:val="22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617A95"/>
    <w:rPr>
      <w:color w:val="595959" w:themeColor="text1" w:themeTint="A6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rsid w:val="00617A95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A95"/>
    <w:rPr>
      <w:rFonts w:ascii="Segoe UI" w:hAnsi="Segoe UI" w:cs="Segoe UI"/>
      <w:sz w:val="22"/>
      <w:szCs w:val="18"/>
    </w:rPr>
  </w:style>
  <w:style w:type="paragraph" w:styleId="BlockText">
    <w:name w:val="Block Text"/>
    <w:basedOn w:val="Normal"/>
    <w:uiPriority w:val="99"/>
    <w:semiHidden/>
    <w:unhideWhenUsed/>
    <w:rsid w:val="00617A95"/>
    <w:pPr>
      <w:pBdr>
        <w:top w:val="single" w:sz="2" w:space="10" w:color="BF5B00" w:themeColor="accent1" w:themeShade="BF" w:shadow="1"/>
        <w:left w:val="single" w:sz="2" w:space="10" w:color="BF5B00" w:themeColor="accent1" w:themeShade="BF" w:shadow="1"/>
        <w:bottom w:val="single" w:sz="2" w:space="10" w:color="BF5B00" w:themeColor="accent1" w:themeShade="BF" w:shadow="1"/>
        <w:right w:val="single" w:sz="2" w:space="10" w:color="BF5B00" w:themeColor="accent1" w:themeShade="BF" w:shadow="1"/>
      </w:pBdr>
      <w:ind w:left="1152" w:right="1152"/>
    </w:pPr>
    <w:rPr>
      <w:rFonts w:eastAsiaTheme="minorEastAsia"/>
      <w:i/>
      <w:iCs/>
      <w:color w:val="BF5B00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17A95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17A95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17A95"/>
    <w:pPr>
      <w:spacing w:after="120"/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17A95"/>
    <w:rPr>
      <w:sz w:val="22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17A95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17A95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17A95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17A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17A95"/>
    <w:rPr>
      <w:b/>
      <w:bCs/>
      <w:sz w:val="22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17A95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17A95"/>
    <w:rPr>
      <w:rFonts w:ascii="Segoe UI" w:hAnsi="Segoe UI" w:cs="Segoe UI"/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7A95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7A95"/>
    <w:rPr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17A95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17A95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17A95"/>
    <w:rPr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17A95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17A95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17A95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17A95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17A95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617A95"/>
    <w:rPr>
      <w:color w:val="9B4A06" w:themeColor="accent5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617A9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17A95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17A95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17A95"/>
    <w:rPr>
      <w:rFonts w:ascii="Consolas" w:hAnsi="Consolas"/>
      <w:sz w:val="22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AppData\Roaming\Microsoft\Templates\Write%20a%20Journ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BC4"/>
    <w:rsid w:val="0020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0F684DCD9434B8DB49BDD856709347E">
    <w:name w:val="D0F684DCD9434B8DB49BDD856709347E"/>
  </w:style>
  <w:style w:type="paragraph" w:customStyle="1" w:styleId="2E1C038CBFB24CF18F2ED91ACD50BE7B">
    <w:name w:val="2E1C038CBFB24CF18F2ED91ACD50BE7B"/>
  </w:style>
  <w:style w:type="paragraph" w:customStyle="1" w:styleId="64BD86EDA1294AB5A29492EB6AC08E4C">
    <w:name w:val="64BD86EDA1294AB5A29492EB6AC08E4C"/>
  </w:style>
  <w:style w:type="paragraph" w:customStyle="1" w:styleId="23C96F9E44774C959BC6CEE941AC03A6">
    <w:name w:val="23C96F9E44774C959BC6CEE941AC03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844991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Write a Journal.dotx</Template>
  <TotalTime>26</TotalTime>
  <Pages>7</Pages>
  <Words>340</Words>
  <Characters>1940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2017-11-04T02:50:00Z</dcterms:created>
  <dcterms:modified xsi:type="dcterms:W3CDTF">2017-11-04T03:16:00Z</dcterms:modified>
</cp:coreProperties>
</file>